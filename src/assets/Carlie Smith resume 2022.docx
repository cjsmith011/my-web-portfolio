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32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  <w:gridCol w:w="4379"/>
      </w:tblGrid>
      <w:tr w:rsidR="00D92B95" w14:paraId="1205CC8B" w14:textId="77777777" w:rsidTr="00E11033">
        <w:trPr>
          <w:trHeight w:val="1632"/>
        </w:trPr>
        <w:tc>
          <w:tcPr>
            <w:tcW w:w="5040" w:type="dxa"/>
            <w:vAlign w:val="bottom"/>
          </w:tcPr>
          <w:p w14:paraId="666B70C6" w14:textId="77777777" w:rsidR="00C84833" w:rsidRDefault="0086443B" w:rsidP="00C84833">
            <w:pPr>
              <w:pStyle w:val="Title"/>
            </w:pPr>
            <w:r>
              <w:t>Carlie Smith</w:t>
            </w:r>
          </w:p>
          <w:p w14:paraId="5891A18E" w14:textId="38C4D4EE" w:rsidR="0086443B" w:rsidRDefault="0086443B" w:rsidP="00C84833">
            <w:pPr>
              <w:pStyle w:val="Title"/>
            </w:pPr>
          </w:p>
        </w:tc>
        <w:tc>
          <w:tcPr>
            <w:tcW w:w="4379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4"/>
              <w:gridCol w:w="425"/>
            </w:tblGrid>
            <w:tr w:rsidR="00932D92" w:rsidRPr="009D0878" w14:paraId="4DEBB62F" w14:textId="77777777" w:rsidTr="00E11033">
              <w:trPr>
                <w:trHeight w:val="258"/>
              </w:trPr>
              <w:tc>
                <w:tcPr>
                  <w:tcW w:w="395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5EFB3DA" w14:textId="7FFD7D40" w:rsidR="004E2970" w:rsidRPr="009D0878" w:rsidRDefault="00A01F45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AA04A0E94EF41C2B8A8B5B705B7557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595C72">
                        <w:t>Clarkston, MI</w:t>
                      </w:r>
                    </w:sdtContent>
                  </w:sdt>
                </w:p>
              </w:tc>
              <w:tc>
                <w:tcPr>
                  <w:tcW w:w="42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7D3A848" w14:textId="1DF82223" w:rsidR="00932D92" w:rsidRPr="009D0878" w:rsidRDefault="00595C72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pict w14:anchorId="3976CF36">
                      <v:shape id="Address icon" o:spid="_x0000_s2053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14:paraId="71DE6B27" w14:textId="77777777" w:rsidTr="00E11033">
              <w:trPr>
                <w:trHeight w:val="245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AD5AEC546CA54090B60FFEC97BF2CEA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54" w:type="dxa"/>
                      <w:tcMar>
                        <w:left w:w="720" w:type="dxa"/>
                        <w:right w:w="29" w:type="dxa"/>
                      </w:tcMar>
                    </w:tcPr>
                    <w:p w14:paraId="66B915B8" w14:textId="46772286" w:rsidR="00932D92" w:rsidRPr="009D0878" w:rsidRDefault="00595C72" w:rsidP="00932D92">
                      <w:pPr>
                        <w:pStyle w:val="ContactInfo"/>
                      </w:pPr>
                      <w:r>
                        <w:t>248-343-9729</w:t>
                      </w:r>
                    </w:p>
                  </w:tc>
                </w:sdtContent>
              </w:sdt>
              <w:tc>
                <w:tcPr>
                  <w:tcW w:w="425" w:type="dxa"/>
                  <w:tcMar>
                    <w:left w:w="0" w:type="dxa"/>
                    <w:right w:w="0" w:type="dxa"/>
                  </w:tcMar>
                </w:tcPr>
                <w:p w14:paraId="65831C38" w14:textId="015BEC5F" w:rsidR="00932D92" w:rsidRPr="009D0878" w:rsidRDefault="00595C72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pict w14:anchorId="4F3362A3">
                      <v:shape id="Telephone icon" o:spid="_x0000_s2052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14:paraId="3619F91A" w14:textId="77777777" w:rsidTr="00E11033">
              <w:trPr>
                <w:trHeight w:val="258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A3EB969800F344CCB2306F4A0D8149C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54" w:type="dxa"/>
                      <w:tcMar>
                        <w:left w:w="720" w:type="dxa"/>
                        <w:right w:w="29" w:type="dxa"/>
                      </w:tcMar>
                    </w:tcPr>
                    <w:p w14:paraId="7CC1BD10" w14:textId="08374763" w:rsidR="00932D92" w:rsidRPr="009D0878" w:rsidRDefault="00595C72" w:rsidP="00932D92">
                      <w:pPr>
                        <w:pStyle w:val="ContactInfo"/>
                      </w:pPr>
                      <w:r>
                        <w:t>carliesmith011@gmail.com</w:t>
                      </w:r>
                    </w:p>
                  </w:tc>
                </w:sdtContent>
              </w:sdt>
              <w:tc>
                <w:tcPr>
                  <w:tcW w:w="425" w:type="dxa"/>
                  <w:tcMar>
                    <w:left w:w="0" w:type="dxa"/>
                    <w:right w:w="0" w:type="dxa"/>
                  </w:tcMar>
                </w:tcPr>
                <w:p w14:paraId="2F7EFF6E" w14:textId="06F47EFB" w:rsidR="00932D92" w:rsidRPr="009D0878" w:rsidRDefault="00595C72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pict w14:anchorId="25AD5DCE">
                      <v:shape id="Freeform 5" o:spid="_x0000_s2051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14:paraId="6937806A" w14:textId="77777777" w:rsidTr="00E11033">
              <w:trPr>
                <w:trHeight w:val="245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1D893C2C8C1443E88DD5442B0F438AD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54" w:type="dxa"/>
                      <w:tcMar>
                        <w:left w:w="720" w:type="dxa"/>
                        <w:right w:w="29" w:type="dxa"/>
                      </w:tcMar>
                    </w:tcPr>
                    <w:p w14:paraId="1D7621A1" w14:textId="7DE122A7" w:rsidR="00932D92" w:rsidRPr="009D0878" w:rsidRDefault="00595C72" w:rsidP="00932D92">
                      <w:pPr>
                        <w:pStyle w:val="ContactInfo"/>
                      </w:pPr>
                      <w:r>
                        <w:t>Carlie Smith</w:t>
                      </w:r>
                    </w:p>
                  </w:tc>
                </w:sdtContent>
              </w:sdt>
              <w:tc>
                <w:tcPr>
                  <w:tcW w:w="425" w:type="dxa"/>
                  <w:tcMar>
                    <w:left w:w="0" w:type="dxa"/>
                    <w:right w:w="0" w:type="dxa"/>
                  </w:tcMar>
                </w:tcPr>
                <w:p w14:paraId="57F4E664" w14:textId="40AE3ED6" w:rsidR="00932D92" w:rsidRPr="009D0878" w:rsidRDefault="00595C72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pict w14:anchorId="78C535CF">
                      <v:shape id="LinkedIn icon" o:spid="_x0000_s2050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14:paraId="1956E4E3" w14:textId="77777777" w:rsidTr="00E11033">
              <w:trPr>
                <w:trHeight w:val="258"/>
              </w:trPr>
              <w:tc>
                <w:tcPr>
                  <w:tcW w:w="3954" w:type="dxa"/>
                  <w:tcMar>
                    <w:left w:w="720" w:type="dxa"/>
                    <w:right w:w="29" w:type="dxa"/>
                  </w:tcMar>
                </w:tcPr>
                <w:p w14:paraId="1146468A" w14:textId="445335F2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5" w:type="dxa"/>
                  <w:tcMar>
                    <w:left w:w="0" w:type="dxa"/>
                    <w:right w:w="0" w:type="dxa"/>
                  </w:tcMar>
                </w:tcPr>
                <w:p w14:paraId="500CE26A" w14:textId="1C8563D2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35978CEA" w14:textId="77777777" w:rsidR="00D92B95" w:rsidRDefault="00D92B95" w:rsidP="00A01F45">
            <w:pPr>
              <w:pStyle w:val="Header"/>
            </w:pPr>
          </w:p>
        </w:tc>
      </w:tr>
    </w:tbl>
    <w:p w14:paraId="0384BAAE" w14:textId="006B5FA0" w:rsidR="00C43D65" w:rsidRDefault="0086443B">
      <w:r>
        <w:t xml:space="preserve">Real Estate Operations </w:t>
      </w:r>
      <w:r w:rsidR="0042190F">
        <w:t>and</w:t>
      </w:r>
      <w:r>
        <w:t xml:space="preserve"> Sales Professional, Adventurer, </w:t>
      </w:r>
      <w:r w:rsidR="00E11033">
        <w:t>Collaborator</w:t>
      </w:r>
      <w:r>
        <w:t>, Team Builder</w:t>
      </w:r>
    </w:p>
    <w:p w14:paraId="15FA51F2" w14:textId="77777777" w:rsidR="00AD13CB" w:rsidRPr="009D5F6C" w:rsidRDefault="00A01F45" w:rsidP="00AD13CB">
      <w:pPr>
        <w:pStyle w:val="Heading1"/>
        <w:rPr>
          <w:sz w:val="32"/>
          <w:szCs w:val="28"/>
        </w:rPr>
      </w:pPr>
      <w:sdt>
        <w:sdtPr>
          <w:rPr>
            <w:sz w:val="32"/>
            <w:szCs w:val="28"/>
          </w:rPr>
          <w:alias w:val="Skills:"/>
          <w:tag w:val="Skills:"/>
          <w:id w:val="-891506033"/>
          <w:placeholder>
            <w:docPart w:val="F8DDF3206F794E7FA08AF5738E344F34"/>
          </w:placeholder>
          <w:temporary/>
          <w:showingPlcHdr/>
          <w15:appearance w15:val="hidden"/>
        </w:sdtPr>
        <w:sdtContent>
          <w:r w:rsidR="004937AE" w:rsidRPr="009D5F6C">
            <w:rPr>
              <w:sz w:val="32"/>
              <w:szCs w:val="28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1D68" w14:paraId="47792388" w14:textId="77777777" w:rsidTr="00564951">
        <w:tc>
          <w:tcPr>
            <w:tcW w:w="4680" w:type="dxa"/>
          </w:tcPr>
          <w:p w14:paraId="3F267540" w14:textId="149CB3C9" w:rsidR="005B1D68" w:rsidRDefault="0086443B" w:rsidP="00BC7376">
            <w:pPr>
              <w:pStyle w:val="ListBullet"/>
              <w:numPr>
                <w:ilvl w:val="0"/>
                <w:numId w:val="4"/>
              </w:numPr>
            </w:pPr>
            <w:r>
              <w:t>25 years in Real Estate</w:t>
            </w:r>
          </w:p>
          <w:p w14:paraId="416CE4E7" w14:textId="5E294AD4" w:rsidR="00752315" w:rsidRPr="004937AE" w:rsidRDefault="00E11033" w:rsidP="00BC7376">
            <w:pPr>
              <w:pStyle w:val="ListBullet"/>
              <w:numPr>
                <w:ilvl w:val="0"/>
                <w:numId w:val="4"/>
              </w:numPr>
            </w:pPr>
            <w:r>
              <w:t>Relationship builder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99644CB" w14:textId="01F6270E" w:rsidR="005B1D68" w:rsidRDefault="00D44A3D" w:rsidP="00BC7376">
            <w:pPr>
              <w:pStyle w:val="ListBullet"/>
            </w:pPr>
            <w:r>
              <w:t>Process improvement champion</w:t>
            </w:r>
          </w:p>
          <w:p w14:paraId="12EDCA5E" w14:textId="1F3C1760" w:rsidR="00752315" w:rsidRPr="004937AE" w:rsidRDefault="0086443B" w:rsidP="0086443B">
            <w:pPr>
              <w:pStyle w:val="ListBullet"/>
            </w:pPr>
            <w:r>
              <w:t>Title &amp; Mortgage technology liaison</w:t>
            </w:r>
          </w:p>
        </w:tc>
      </w:tr>
    </w:tbl>
    <w:p w14:paraId="0D54F8C4" w14:textId="77777777" w:rsidR="005B1D68" w:rsidRPr="009D5F6C" w:rsidRDefault="00A01F45" w:rsidP="004937AE">
      <w:pPr>
        <w:pStyle w:val="Heading1"/>
        <w:rPr>
          <w:sz w:val="32"/>
          <w:szCs w:val="28"/>
        </w:rPr>
      </w:pPr>
      <w:sdt>
        <w:sdtPr>
          <w:rPr>
            <w:sz w:val="32"/>
            <w:szCs w:val="28"/>
          </w:rPr>
          <w:alias w:val="Experience:"/>
          <w:tag w:val="Experience:"/>
          <w:id w:val="-898354009"/>
          <w:placeholder>
            <w:docPart w:val="DC1DD46812D7413896A274A0B6B24DEC"/>
          </w:placeholder>
          <w:temporary/>
          <w:showingPlcHdr/>
          <w15:appearance w15:val="hidden"/>
        </w:sdtPr>
        <w:sdtContent>
          <w:r w:rsidR="004937AE" w:rsidRPr="009D5F6C">
            <w:rPr>
              <w:sz w:val="32"/>
              <w:szCs w:val="28"/>
            </w:rPr>
            <w:t>Experience</w:t>
          </w:r>
        </w:sdtContent>
      </w:sdt>
    </w:p>
    <w:p w14:paraId="764E3FD3" w14:textId="60A9CB71" w:rsidR="0023705D" w:rsidRDefault="00D44A3D" w:rsidP="00513EFC">
      <w:pPr>
        <w:pStyle w:val="Heading2"/>
        <w:rPr>
          <w:rStyle w:val="Emphasis"/>
          <w:sz w:val="28"/>
          <w:szCs w:val="24"/>
        </w:rPr>
      </w:pPr>
      <w:r w:rsidRPr="009D5F6C">
        <w:rPr>
          <w:sz w:val="28"/>
          <w:szCs w:val="24"/>
        </w:rPr>
        <w:t>Senior Account Executive</w:t>
      </w:r>
      <w:r w:rsidR="00E03F71" w:rsidRPr="009D5F6C">
        <w:rPr>
          <w:sz w:val="28"/>
          <w:szCs w:val="24"/>
        </w:rPr>
        <w:t xml:space="preserve"> </w:t>
      </w:r>
      <w:r w:rsidR="0095272C" w:rsidRPr="009D5F6C">
        <w:rPr>
          <w:sz w:val="28"/>
          <w:szCs w:val="24"/>
        </w:rPr>
        <w:t>/</w:t>
      </w:r>
      <w:r w:rsidR="005A4A49" w:rsidRPr="009D5F6C">
        <w:rPr>
          <w:sz w:val="28"/>
          <w:szCs w:val="24"/>
        </w:rPr>
        <w:t xml:space="preserve"> </w:t>
      </w:r>
      <w:r w:rsidRPr="009D5F6C">
        <w:rPr>
          <w:rStyle w:val="Emphasis"/>
          <w:sz w:val="28"/>
          <w:szCs w:val="24"/>
        </w:rPr>
        <w:t>Amrock, LLC, Detroit</w:t>
      </w:r>
    </w:p>
    <w:p w14:paraId="16F9BAD4" w14:textId="77777777" w:rsidR="00180B2C" w:rsidRPr="00E11033" w:rsidRDefault="00180B2C" w:rsidP="00180B2C">
      <w:pPr>
        <w:pStyle w:val="Heading3"/>
        <w:rPr>
          <w:rFonts w:eastAsiaTheme="minorHAnsi" w:cstheme="minorBidi"/>
          <w:caps w:val="0"/>
          <w:szCs w:val="22"/>
        </w:rPr>
      </w:pPr>
      <w:r w:rsidRPr="00E11033">
        <w:rPr>
          <w:rFonts w:eastAsiaTheme="minorHAnsi" w:cstheme="minorBidi"/>
          <w:caps w:val="0"/>
          <w:szCs w:val="22"/>
        </w:rPr>
        <w:t>Sept 2015 - Current</w:t>
      </w:r>
    </w:p>
    <w:p w14:paraId="6CEE8F3B" w14:textId="77777777" w:rsidR="00180B2C" w:rsidRPr="009D5F6C" w:rsidRDefault="00180B2C" w:rsidP="00513EFC">
      <w:pPr>
        <w:pStyle w:val="Heading2"/>
        <w:rPr>
          <w:sz w:val="28"/>
          <w:szCs w:val="24"/>
        </w:rPr>
      </w:pPr>
    </w:p>
    <w:p w14:paraId="5A244FAE" w14:textId="39EDF6B7" w:rsidR="009D5F6C" w:rsidRDefault="009D5F6C" w:rsidP="00180B2C">
      <w:pPr>
        <w:pStyle w:val="ListBullet"/>
        <w:numPr>
          <w:ilvl w:val="0"/>
          <w:numId w:val="4"/>
        </w:numPr>
      </w:pPr>
      <w:r>
        <w:t>Acquire and grow enterprise-level lender business</w:t>
      </w:r>
    </w:p>
    <w:p w14:paraId="75FAAEA6" w14:textId="7006A233" w:rsidR="00684798" w:rsidRDefault="00684798" w:rsidP="00180B2C">
      <w:pPr>
        <w:pStyle w:val="ListBullet"/>
        <w:numPr>
          <w:ilvl w:val="0"/>
          <w:numId w:val="4"/>
        </w:numPr>
      </w:pPr>
      <w:r>
        <w:t>Manage $1M-$2M in</w:t>
      </w:r>
      <w:r w:rsidR="006D281F">
        <w:t xml:space="preserve"> monthly</w:t>
      </w:r>
      <w:r>
        <w:t xml:space="preserve"> closing revenue across multiple accounts</w:t>
      </w:r>
    </w:p>
    <w:p w14:paraId="58043752" w14:textId="1087FBB0" w:rsidR="00637E8D" w:rsidRDefault="006D281F" w:rsidP="00180B2C">
      <w:pPr>
        <w:pStyle w:val="ListBullet"/>
        <w:numPr>
          <w:ilvl w:val="0"/>
          <w:numId w:val="4"/>
        </w:numPr>
      </w:pPr>
      <w:r>
        <w:t>Create and drive</w:t>
      </w:r>
      <w:r w:rsidR="00684798">
        <w:t xml:space="preserve"> </w:t>
      </w:r>
      <w:r>
        <w:t xml:space="preserve">strategy for </w:t>
      </w:r>
      <w:r w:rsidR="00684798">
        <w:t>fee offering changes to impact company revenue resulting in $</w:t>
      </w:r>
      <w:r w:rsidR="00637E8D">
        <w:t>10</w:t>
      </w:r>
      <w:r w:rsidR="00684798">
        <w:t>M increase annually</w:t>
      </w:r>
    </w:p>
    <w:p w14:paraId="4BE3826F" w14:textId="1A30778A" w:rsidR="00637E8D" w:rsidRDefault="00637E8D" w:rsidP="00180B2C">
      <w:pPr>
        <w:pStyle w:val="ListBullet"/>
        <w:numPr>
          <w:ilvl w:val="0"/>
          <w:numId w:val="4"/>
        </w:numPr>
      </w:pPr>
      <w:r>
        <w:t xml:space="preserve">Mentor teammates in relationship-building, pricing, allocation, negotiation, problem-solving &amp; </w:t>
      </w:r>
      <w:r w:rsidR="00180B2C">
        <w:t>c</w:t>
      </w:r>
      <w:r>
        <w:t>hange</w:t>
      </w:r>
    </w:p>
    <w:p w14:paraId="31C560BF" w14:textId="5D885CF3" w:rsidR="007D414D" w:rsidRDefault="00637E8D" w:rsidP="00180B2C">
      <w:pPr>
        <w:pStyle w:val="ListBullet"/>
        <w:numPr>
          <w:ilvl w:val="0"/>
          <w:numId w:val="4"/>
        </w:numPr>
      </w:pPr>
      <w:r>
        <w:t xml:space="preserve">Drive process improvement </w:t>
      </w:r>
      <w:r w:rsidR="006D281F">
        <w:t>initiatives</w:t>
      </w:r>
      <w:r>
        <w:t xml:space="preserve"> with lenders to shorten loan cycles &amp; improve client experience</w:t>
      </w:r>
    </w:p>
    <w:p w14:paraId="32F37079" w14:textId="04BC32D9" w:rsidR="00D413F9" w:rsidRDefault="007D414D" w:rsidP="00180B2C">
      <w:pPr>
        <w:pStyle w:val="ListBullet"/>
        <w:numPr>
          <w:ilvl w:val="0"/>
          <w:numId w:val="4"/>
        </w:numPr>
      </w:pPr>
      <w:r>
        <w:t>Liaison to title, escrow, lender and technology teams to build and change processes and integrations</w:t>
      </w:r>
    </w:p>
    <w:p w14:paraId="42F75F50" w14:textId="77777777" w:rsidR="00180B2C" w:rsidRPr="00D413F9" w:rsidRDefault="00180B2C" w:rsidP="00180B2C">
      <w:pPr>
        <w:pStyle w:val="ListBullet"/>
        <w:numPr>
          <w:ilvl w:val="0"/>
          <w:numId w:val="0"/>
        </w:numPr>
        <w:ind w:left="360"/>
      </w:pPr>
    </w:p>
    <w:p w14:paraId="577C1A0F" w14:textId="5A18CFEA" w:rsidR="00D413F9" w:rsidRDefault="00D44A3D" w:rsidP="00513EFC">
      <w:pPr>
        <w:pStyle w:val="Heading2"/>
        <w:rPr>
          <w:rStyle w:val="Emphasis"/>
          <w:sz w:val="28"/>
          <w:szCs w:val="24"/>
        </w:rPr>
      </w:pPr>
      <w:r w:rsidRPr="009D5F6C">
        <w:rPr>
          <w:sz w:val="28"/>
          <w:szCs w:val="24"/>
        </w:rPr>
        <w:t>VP, Operations</w:t>
      </w:r>
      <w:r w:rsidR="00E03F71" w:rsidRPr="009D5F6C">
        <w:rPr>
          <w:sz w:val="28"/>
          <w:szCs w:val="24"/>
        </w:rPr>
        <w:t xml:space="preserve"> </w:t>
      </w:r>
      <w:r w:rsidR="0095272C" w:rsidRPr="009D5F6C">
        <w:rPr>
          <w:sz w:val="28"/>
          <w:szCs w:val="24"/>
        </w:rPr>
        <w:t>/</w:t>
      </w:r>
      <w:r w:rsidR="005A4A49" w:rsidRPr="009D5F6C">
        <w:rPr>
          <w:sz w:val="28"/>
          <w:szCs w:val="24"/>
        </w:rPr>
        <w:t xml:space="preserve"> </w:t>
      </w:r>
      <w:r w:rsidRPr="009D5F6C">
        <w:rPr>
          <w:rStyle w:val="Emphasis"/>
          <w:sz w:val="28"/>
          <w:szCs w:val="24"/>
        </w:rPr>
        <w:t>Title Source, Detroit</w:t>
      </w:r>
    </w:p>
    <w:p w14:paraId="1770E193" w14:textId="77777777" w:rsidR="00180B2C" w:rsidRPr="00E11033" w:rsidRDefault="00180B2C" w:rsidP="00180B2C">
      <w:pPr>
        <w:pStyle w:val="Heading3"/>
        <w:rPr>
          <w:rFonts w:eastAsiaTheme="minorHAnsi" w:cstheme="minorBidi"/>
          <w:caps w:val="0"/>
          <w:szCs w:val="22"/>
        </w:rPr>
      </w:pPr>
      <w:r w:rsidRPr="00E11033">
        <w:rPr>
          <w:rFonts w:eastAsiaTheme="minorHAnsi" w:cstheme="minorBidi"/>
          <w:caps w:val="0"/>
          <w:szCs w:val="22"/>
        </w:rPr>
        <w:t xml:space="preserve">Apr 1999 – </w:t>
      </w:r>
      <w:r>
        <w:rPr>
          <w:rFonts w:eastAsiaTheme="minorHAnsi" w:cstheme="minorBidi"/>
          <w:caps w:val="0"/>
          <w:szCs w:val="22"/>
        </w:rPr>
        <w:t>S</w:t>
      </w:r>
      <w:r w:rsidRPr="00E11033">
        <w:rPr>
          <w:rFonts w:eastAsiaTheme="minorHAnsi" w:cstheme="minorBidi"/>
          <w:caps w:val="0"/>
          <w:szCs w:val="22"/>
        </w:rPr>
        <w:t>ept 2015</w:t>
      </w:r>
    </w:p>
    <w:p w14:paraId="04ED1CA7" w14:textId="77777777" w:rsidR="00180B2C" w:rsidRPr="009D5F6C" w:rsidRDefault="00180B2C" w:rsidP="00513EFC">
      <w:pPr>
        <w:pStyle w:val="Heading2"/>
        <w:rPr>
          <w:sz w:val="28"/>
          <w:szCs w:val="24"/>
        </w:rPr>
      </w:pPr>
    </w:p>
    <w:p w14:paraId="7BBBEF3F" w14:textId="3D80F8C6" w:rsidR="00637E8D" w:rsidRDefault="00637E8D" w:rsidP="00180B2C">
      <w:pPr>
        <w:pStyle w:val="ListBullet"/>
        <w:numPr>
          <w:ilvl w:val="0"/>
          <w:numId w:val="4"/>
        </w:numPr>
      </w:pPr>
      <w:r>
        <w:t>Initial role of HR/Payroll for company with 3 years of processing and final policy in title insurance</w:t>
      </w:r>
    </w:p>
    <w:p w14:paraId="5F585675" w14:textId="774AB0DC" w:rsidR="00B07DED" w:rsidRDefault="0042190F" w:rsidP="00180B2C">
      <w:pPr>
        <w:pStyle w:val="ListBullet"/>
        <w:numPr>
          <w:ilvl w:val="0"/>
          <w:numId w:val="4"/>
        </w:numPr>
      </w:pPr>
      <w:r>
        <w:t>Developed</w:t>
      </w:r>
      <w:r w:rsidR="00637E8D">
        <w:t xml:space="preserve"> title operations team, building from </w:t>
      </w:r>
      <w:r w:rsidR="00B07DED">
        <w:t>coverage in 3 Michigan counties to national, including tax reporting, client relations, abstractor panel and title examination</w:t>
      </w:r>
    </w:p>
    <w:p w14:paraId="25F58783" w14:textId="1C9E6439" w:rsidR="00B07DED" w:rsidRDefault="0042190F" w:rsidP="00180B2C">
      <w:pPr>
        <w:pStyle w:val="ListBullet"/>
        <w:numPr>
          <w:ilvl w:val="0"/>
          <w:numId w:val="4"/>
        </w:numPr>
      </w:pPr>
      <w:r>
        <w:t xml:space="preserve">2012: </w:t>
      </w:r>
      <w:r w:rsidR="005962D5">
        <w:t xml:space="preserve">Built the company </w:t>
      </w:r>
      <w:r w:rsidR="00B07DED">
        <w:t>process improvement team designed to seek out opportunities to streamline processes</w:t>
      </w:r>
      <w:r w:rsidR="005962D5">
        <w:t>, measure impact and celebrate change</w:t>
      </w:r>
    </w:p>
    <w:p w14:paraId="0377A332" w14:textId="553EB5B0" w:rsidR="0042190F" w:rsidRDefault="0042190F" w:rsidP="0042190F">
      <w:pPr>
        <w:pStyle w:val="ListBullet"/>
        <w:numPr>
          <w:ilvl w:val="0"/>
          <w:numId w:val="4"/>
        </w:numPr>
      </w:pPr>
      <w:r>
        <w:t>2012: Created the company business continuity program, requested training and became a Continuity Manager, then recruited for team and built processes to incorporate continuity measures</w:t>
      </w:r>
    </w:p>
    <w:p w14:paraId="52B63F6B" w14:textId="156AE175" w:rsidR="00B07DED" w:rsidRDefault="0042190F" w:rsidP="00180B2C">
      <w:pPr>
        <w:pStyle w:val="ListBullet"/>
        <w:numPr>
          <w:ilvl w:val="0"/>
          <w:numId w:val="4"/>
        </w:numPr>
      </w:pPr>
      <w:r>
        <w:t xml:space="preserve">2013: </w:t>
      </w:r>
      <w:r w:rsidR="00B07DED">
        <w:t>Deployed to rebuild title clearance and purchase teams during period of expansion</w:t>
      </w:r>
    </w:p>
    <w:p w14:paraId="4D8A86A0" w14:textId="23809D06" w:rsidR="00B07DED" w:rsidRDefault="0042190F" w:rsidP="00180B2C">
      <w:pPr>
        <w:pStyle w:val="ListBullet"/>
        <w:numPr>
          <w:ilvl w:val="0"/>
          <w:numId w:val="4"/>
        </w:numPr>
      </w:pPr>
      <w:r>
        <w:t xml:space="preserve">2013: </w:t>
      </w:r>
      <w:r w:rsidR="00B07DED">
        <w:t>Redeployed to rebuild appraisal teams, accountability and processes as part of merger of title/escrow/appraisal operations</w:t>
      </w:r>
    </w:p>
    <w:p w14:paraId="320A9394" w14:textId="742C90A1" w:rsidR="007D414D" w:rsidRDefault="00B07DED" w:rsidP="00180B2C">
      <w:pPr>
        <w:pStyle w:val="ListBullet"/>
        <w:numPr>
          <w:ilvl w:val="0"/>
          <w:numId w:val="4"/>
        </w:numPr>
      </w:pPr>
      <w:r>
        <w:t xml:space="preserve">Architected our appraisal rules engine </w:t>
      </w:r>
      <w:r w:rsidR="007D414D">
        <w:t>as part of expansion of our proprietary platform to incorporate all appraisal activity into the platform</w:t>
      </w:r>
    </w:p>
    <w:p w14:paraId="525738D2" w14:textId="77777777" w:rsidR="00180B2C" w:rsidRDefault="005962D5" w:rsidP="00D413F9">
      <w:pPr>
        <w:pStyle w:val="ListBullet"/>
        <w:numPr>
          <w:ilvl w:val="0"/>
          <w:numId w:val="4"/>
        </w:numPr>
      </w:pPr>
      <w:r>
        <w:lastRenderedPageBreak/>
        <w:t>Identified</w:t>
      </w:r>
      <w:r w:rsidR="007D414D">
        <w:t xml:space="preserve"> </w:t>
      </w:r>
      <w:r>
        <w:t xml:space="preserve">change </w:t>
      </w:r>
      <w:r w:rsidR="007D414D">
        <w:t xml:space="preserve">opportunities via data analytics to </w:t>
      </w:r>
      <w:r>
        <w:t>quantify</w:t>
      </w:r>
      <w:r w:rsidR="007D414D">
        <w:t xml:space="preserve"> change indicators for improvement and correct</w:t>
      </w:r>
      <w:r>
        <w:t>ion of</w:t>
      </w:r>
      <w:r w:rsidR="007D414D">
        <w:t xml:space="preserve"> performance </w:t>
      </w:r>
    </w:p>
    <w:p w14:paraId="64C99216" w14:textId="77777777" w:rsidR="0070237E" w:rsidRPr="009D5F6C" w:rsidRDefault="00A01F45" w:rsidP="00725CB5">
      <w:pPr>
        <w:pStyle w:val="Heading1"/>
        <w:rPr>
          <w:sz w:val="32"/>
          <w:szCs w:val="28"/>
        </w:rPr>
      </w:pPr>
      <w:sdt>
        <w:sdtPr>
          <w:rPr>
            <w:sz w:val="32"/>
            <w:szCs w:val="28"/>
          </w:rPr>
          <w:alias w:val="Education:"/>
          <w:tag w:val="Education:"/>
          <w:id w:val="543866955"/>
          <w:placeholder>
            <w:docPart w:val="7912B11D24424329934D9923EFBD9E64"/>
          </w:placeholder>
          <w:temporary/>
          <w:showingPlcHdr/>
          <w15:appearance w15:val="hidden"/>
        </w:sdtPr>
        <w:sdtContent>
          <w:r w:rsidR="0070237E" w:rsidRPr="009D5F6C">
            <w:rPr>
              <w:sz w:val="32"/>
              <w:szCs w:val="28"/>
            </w:rPr>
            <w:t>Education</w:t>
          </w:r>
        </w:sdtContent>
      </w:sdt>
    </w:p>
    <w:p w14:paraId="23F635D4" w14:textId="720FC9C4" w:rsidR="0070237E" w:rsidRPr="00E11033" w:rsidRDefault="00002C35" w:rsidP="0070237E">
      <w:pPr>
        <w:pStyle w:val="Heading3"/>
        <w:rPr>
          <w:rFonts w:eastAsiaTheme="minorHAnsi" w:cstheme="minorBidi"/>
          <w:caps w:val="0"/>
          <w:szCs w:val="22"/>
        </w:rPr>
      </w:pPr>
      <w:r w:rsidRPr="00E11033">
        <w:rPr>
          <w:rFonts w:eastAsiaTheme="minorHAnsi" w:cstheme="minorBidi"/>
          <w:caps w:val="0"/>
          <w:szCs w:val="22"/>
        </w:rPr>
        <w:t>Nov 2021-</w:t>
      </w:r>
      <w:r w:rsidR="00D44A3D" w:rsidRPr="00E11033">
        <w:rPr>
          <w:rFonts w:eastAsiaTheme="minorHAnsi" w:cstheme="minorBidi"/>
          <w:caps w:val="0"/>
          <w:szCs w:val="22"/>
        </w:rPr>
        <w:t>May 2022</w:t>
      </w:r>
    </w:p>
    <w:p w14:paraId="377BC5B5" w14:textId="684C14FA" w:rsidR="0070237E" w:rsidRPr="009D5F6C" w:rsidRDefault="00D44A3D" w:rsidP="00513EFC">
      <w:pPr>
        <w:pStyle w:val="Heading2"/>
        <w:rPr>
          <w:rStyle w:val="Emphasis"/>
          <w:sz w:val="28"/>
          <w:szCs w:val="24"/>
        </w:rPr>
      </w:pPr>
      <w:r w:rsidRPr="009D5F6C">
        <w:rPr>
          <w:sz w:val="28"/>
          <w:szCs w:val="24"/>
        </w:rPr>
        <w:t>Full Stack Web Development, Certification</w:t>
      </w:r>
      <w:r w:rsidR="00E03F71" w:rsidRPr="009D5F6C">
        <w:rPr>
          <w:sz w:val="28"/>
          <w:szCs w:val="24"/>
        </w:rPr>
        <w:t xml:space="preserve"> </w:t>
      </w:r>
      <w:r w:rsidR="0095272C" w:rsidRPr="009D5F6C">
        <w:rPr>
          <w:sz w:val="28"/>
          <w:szCs w:val="24"/>
        </w:rPr>
        <w:t>/</w:t>
      </w:r>
      <w:r w:rsidR="0070237E" w:rsidRPr="009D5F6C">
        <w:rPr>
          <w:sz w:val="28"/>
          <w:szCs w:val="24"/>
        </w:rPr>
        <w:t xml:space="preserve"> </w:t>
      </w:r>
      <w:r w:rsidRPr="009D5F6C">
        <w:rPr>
          <w:rStyle w:val="Emphasis"/>
          <w:sz w:val="28"/>
          <w:szCs w:val="24"/>
        </w:rPr>
        <w:t xml:space="preserve">Michigan </w:t>
      </w:r>
      <w:r>
        <w:rPr>
          <w:rStyle w:val="Emphasis"/>
        </w:rPr>
        <w:t xml:space="preserve">State </w:t>
      </w:r>
      <w:r w:rsidRPr="009D5F6C">
        <w:rPr>
          <w:rStyle w:val="Emphasis"/>
          <w:sz w:val="28"/>
          <w:szCs w:val="24"/>
        </w:rPr>
        <w:t>University/Guild Education</w:t>
      </w:r>
      <w:r w:rsidR="0042190F">
        <w:rPr>
          <w:rStyle w:val="Emphasis"/>
          <w:sz w:val="28"/>
          <w:szCs w:val="24"/>
        </w:rPr>
        <w:t>, Virtual program</w:t>
      </w:r>
    </w:p>
    <w:p w14:paraId="6BDE6245" w14:textId="53753533" w:rsidR="00D44A3D" w:rsidRDefault="00D44A3D" w:rsidP="00513EFC">
      <w:pPr>
        <w:pStyle w:val="Heading2"/>
      </w:pPr>
    </w:p>
    <w:p w14:paraId="5286C61C" w14:textId="6EEE02A9" w:rsidR="009D5F6C" w:rsidRPr="00E11033" w:rsidRDefault="009D5F6C" w:rsidP="009D5F6C">
      <w:pPr>
        <w:pStyle w:val="Heading3"/>
        <w:rPr>
          <w:rFonts w:eastAsiaTheme="minorHAnsi" w:cstheme="minorBidi"/>
          <w:caps w:val="0"/>
          <w:szCs w:val="22"/>
        </w:rPr>
      </w:pPr>
      <w:r w:rsidRPr="00E11033">
        <w:rPr>
          <w:rFonts w:eastAsiaTheme="minorHAnsi" w:cstheme="minorBidi"/>
          <w:caps w:val="0"/>
          <w:szCs w:val="22"/>
        </w:rPr>
        <w:t>2010-2012</w:t>
      </w:r>
    </w:p>
    <w:p w14:paraId="67F88A19" w14:textId="4DEAC024" w:rsidR="0042190F" w:rsidRPr="0042190F" w:rsidRDefault="00D44A3D" w:rsidP="0042190F">
      <w:pPr>
        <w:pStyle w:val="Heading2"/>
        <w:rPr>
          <w:sz w:val="28"/>
          <w:szCs w:val="24"/>
        </w:rPr>
      </w:pPr>
      <w:r w:rsidRPr="009D5F6C">
        <w:rPr>
          <w:sz w:val="28"/>
          <w:szCs w:val="24"/>
        </w:rPr>
        <w:t>Lean Black Belt</w:t>
      </w:r>
      <w:r w:rsidR="009D5F6C" w:rsidRPr="009D5F6C">
        <w:rPr>
          <w:sz w:val="28"/>
          <w:szCs w:val="24"/>
        </w:rPr>
        <w:t>, Green Belt</w:t>
      </w:r>
      <w:r w:rsidRPr="009D5F6C">
        <w:rPr>
          <w:sz w:val="28"/>
          <w:szCs w:val="24"/>
        </w:rPr>
        <w:t xml:space="preserve"> / </w:t>
      </w:r>
      <w:r w:rsidRPr="009D5F6C">
        <w:rPr>
          <w:rStyle w:val="Emphasis"/>
          <w:sz w:val="28"/>
          <w:szCs w:val="24"/>
        </w:rPr>
        <w:t xml:space="preserve">Six Sigma, </w:t>
      </w:r>
      <w:r w:rsidR="009D5F6C" w:rsidRPr="009D5F6C">
        <w:rPr>
          <w:rStyle w:val="Emphasis"/>
          <w:sz w:val="28"/>
          <w:szCs w:val="24"/>
        </w:rPr>
        <w:t>Troy, MI</w:t>
      </w:r>
    </w:p>
    <w:p w14:paraId="225C735E" w14:textId="1914C1BE" w:rsidR="0070237E" w:rsidRDefault="0070237E" w:rsidP="0070237E"/>
    <w:p w14:paraId="00B33489" w14:textId="34C4E9FA" w:rsidR="0042190F" w:rsidRPr="0042190F" w:rsidRDefault="0042190F" w:rsidP="0042190F">
      <w:pPr>
        <w:pStyle w:val="Heading3"/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May 1999</w:t>
      </w:r>
    </w:p>
    <w:p w14:paraId="78F35C1C" w14:textId="44D6D4EC" w:rsidR="0070237E" w:rsidRPr="009D5F6C" w:rsidRDefault="00D44A3D" w:rsidP="0070237E">
      <w:pPr>
        <w:pStyle w:val="Heading2"/>
        <w:rPr>
          <w:sz w:val="28"/>
          <w:szCs w:val="24"/>
        </w:rPr>
      </w:pPr>
      <w:r w:rsidRPr="009D5F6C">
        <w:rPr>
          <w:sz w:val="28"/>
          <w:szCs w:val="24"/>
        </w:rPr>
        <w:t>BS, Business Administration</w:t>
      </w:r>
      <w:r w:rsidR="00E03F71" w:rsidRPr="009D5F6C">
        <w:rPr>
          <w:sz w:val="28"/>
          <w:szCs w:val="24"/>
        </w:rPr>
        <w:t xml:space="preserve"> </w:t>
      </w:r>
      <w:r w:rsidR="0095272C" w:rsidRPr="009D5F6C">
        <w:rPr>
          <w:sz w:val="28"/>
          <w:szCs w:val="24"/>
        </w:rPr>
        <w:t>/</w:t>
      </w:r>
      <w:r w:rsidR="0070237E" w:rsidRPr="009D5F6C">
        <w:rPr>
          <w:sz w:val="28"/>
          <w:szCs w:val="24"/>
        </w:rPr>
        <w:t xml:space="preserve"> </w:t>
      </w:r>
      <w:r w:rsidRPr="009D5F6C">
        <w:rPr>
          <w:rStyle w:val="Emphasis"/>
          <w:sz w:val="28"/>
          <w:szCs w:val="24"/>
        </w:rPr>
        <w:t xml:space="preserve">Oakland University, </w:t>
      </w:r>
      <w:r>
        <w:rPr>
          <w:rStyle w:val="Emphasis"/>
        </w:rPr>
        <w:t xml:space="preserve">Rochester </w:t>
      </w:r>
      <w:r w:rsidRPr="009D5F6C">
        <w:rPr>
          <w:rStyle w:val="Emphasis"/>
          <w:sz w:val="28"/>
          <w:szCs w:val="24"/>
        </w:rPr>
        <w:t>Hills, MI</w:t>
      </w:r>
    </w:p>
    <w:p w14:paraId="41DFD08E" w14:textId="63A16C88" w:rsidR="00434074" w:rsidRPr="0042190F" w:rsidRDefault="00A01F45" w:rsidP="009D5F6C">
      <w:pPr>
        <w:pStyle w:val="Heading1"/>
        <w:pBdr>
          <w:top w:val="single" w:sz="4" w:space="20" w:color="A6A6A6" w:themeColor="background1" w:themeShade="A6"/>
        </w:pBdr>
        <w:contextualSpacing w:val="0"/>
        <w:rPr>
          <w:sz w:val="32"/>
          <w:szCs w:val="28"/>
        </w:rPr>
      </w:pPr>
      <w:sdt>
        <w:sdtPr>
          <w:rPr>
            <w:sz w:val="32"/>
            <w:szCs w:val="28"/>
          </w:rPr>
          <w:alias w:val="Activities:"/>
          <w:tag w:val="Activities:"/>
          <w:id w:val="1035625348"/>
          <w:placeholder>
            <w:docPart w:val="3E61C69A3B494EB8958F9AD0F469AA91"/>
          </w:placeholder>
          <w:temporary/>
          <w:showingPlcHdr/>
          <w15:appearance w15:val="hidden"/>
        </w:sdtPr>
        <w:sdtContent>
          <w:r w:rsidR="00434074" w:rsidRPr="0042190F">
            <w:rPr>
              <w:sz w:val="32"/>
              <w:szCs w:val="28"/>
            </w:rPr>
            <w:t>Activities</w:t>
          </w:r>
        </w:sdtContent>
      </w:sdt>
      <w:r w:rsidR="00D44A3D" w:rsidRPr="0042190F">
        <w:rPr>
          <w:sz w:val="32"/>
          <w:szCs w:val="28"/>
        </w:rPr>
        <w:t xml:space="preserve"> &amp; Community Involvement</w:t>
      </w:r>
    </w:p>
    <w:p w14:paraId="016BC52D" w14:textId="77777777" w:rsidR="00002C35" w:rsidRDefault="00002C35" w:rsidP="00002C35">
      <w:pPr>
        <w:pStyle w:val="ListBullet"/>
        <w:numPr>
          <w:ilvl w:val="0"/>
          <w:numId w:val="4"/>
        </w:numPr>
      </w:pPr>
      <w:r>
        <w:t>Forgotten Harvest: 2010-current</w:t>
      </w:r>
    </w:p>
    <w:p w14:paraId="42509E78" w14:textId="14F28A4F" w:rsidR="00BC7376" w:rsidRDefault="00002C35" w:rsidP="00002C35">
      <w:pPr>
        <w:pStyle w:val="ListBullet"/>
        <w:numPr>
          <w:ilvl w:val="1"/>
          <w:numId w:val="4"/>
        </w:numPr>
      </w:pPr>
      <w:r>
        <w:t>volunteering in community gardens, financial donations</w:t>
      </w:r>
    </w:p>
    <w:p w14:paraId="37B0C14E" w14:textId="0AEB9373" w:rsidR="00002C35" w:rsidRDefault="00002C35" w:rsidP="00002C35">
      <w:pPr>
        <w:pStyle w:val="ListBullet"/>
        <w:numPr>
          <w:ilvl w:val="0"/>
          <w:numId w:val="4"/>
        </w:numPr>
      </w:pPr>
      <w:r>
        <w:t>Compassion International: 2019-current</w:t>
      </w:r>
    </w:p>
    <w:p w14:paraId="0A8453DC" w14:textId="41EF3519" w:rsidR="00002C35" w:rsidRDefault="00002C35" w:rsidP="00002C35">
      <w:pPr>
        <w:pStyle w:val="ListBullet"/>
        <w:numPr>
          <w:ilvl w:val="1"/>
          <w:numId w:val="4"/>
        </w:numPr>
      </w:pPr>
      <w:r>
        <w:t>Financial donations</w:t>
      </w:r>
    </w:p>
    <w:p w14:paraId="10D4D43B" w14:textId="275D6023" w:rsidR="00002C35" w:rsidRDefault="00002C35" w:rsidP="00002C35">
      <w:pPr>
        <w:pStyle w:val="ListBullet"/>
        <w:numPr>
          <w:ilvl w:val="0"/>
          <w:numId w:val="4"/>
        </w:numPr>
      </w:pPr>
      <w:r>
        <w:t>American Red Cross: 2002-current</w:t>
      </w:r>
    </w:p>
    <w:p w14:paraId="443DE1DA" w14:textId="625431E0" w:rsidR="00002C35" w:rsidRDefault="00002C35" w:rsidP="00002C35">
      <w:pPr>
        <w:pStyle w:val="ListBullet"/>
        <w:numPr>
          <w:ilvl w:val="1"/>
          <w:numId w:val="4"/>
        </w:numPr>
      </w:pPr>
      <w:r>
        <w:t>Blood drive coordinator, blood donor, financial donations</w:t>
      </w:r>
    </w:p>
    <w:p w14:paraId="530A428E" w14:textId="74FC5C55" w:rsidR="00002C35" w:rsidRDefault="00002C35" w:rsidP="00002C35">
      <w:pPr>
        <w:pStyle w:val="ListBullet"/>
        <w:numPr>
          <w:ilvl w:val="0"/>
          <w:numId w:val="4"/>
        </w:numPr>
      </w:pPr>
      <w:r>
        <w:t>Certified Continuity Manager-2012</w:t>
      </w:r>
    </w:p>
    <w:p w14:paraId="106F3140" w14:textId="2F60971C" w:rsidR="00002C35" w:rsidRDefault="00002C35" w:rsidP="00002C35">
      <w:pPr>
        <w:pStyle w:val="ListBullet"/>
        <w:numPr>
          <w:ilvl w:val="1"/>
          <w:numId w:val="4"/>
        </w:numPr>
      </w:pPr>
      <w:r>
        <w:t>National Institute for Business Continuity Management</w:t>
      </w:r>
    </w:p>
    <w:p w14:paraId="2791D81A" w14:textId="2795F683" w:rsidR="00002C35" w:rsidRPr="00BC7376" w:rsidRDefault="00002C35" w:rsidP="00002C35">
      <w:pPr>
        <w:pStyle w:val="ListBullet"/>
        <w:numPr>
          <w:ilvl w:val="0"/>
          <w:numId w:val="4"/>
        </w:numPr>
      </w:pPr>
      <w:r>
        <w:t>Title licenses in 22 states, domiciled in Michigan</w:t>
      </w:r>
    </w:p>
    <w:sectPr w:rsidR="00002C35" w:rsidRPr="00BC7376" w:rsidSect="00797204">
      <w:footerReference w:type="default" r:id="rId9"/>
      <w:pgSz w:w="12240" w:h="15840" w:code="1"/>
      <w:pgMar w:top="907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B967" w14:textId="77777777" w:rsidR="00A01F45" w:rsidRDefault="00A01F45" w:rsidP="00725803">
      <w:pPr>
        <w:spacing w:after="0"/>
      </w:pPr>
      <w:r>
        <w:separator/>
      </w:r>
    </w:p>
  </w:endnote>
  <w:endnote w:type="continuationSeparator" w:id="0">
    <w:p w14:paraId="5E014AF7" w14:textId="77777777" w:rsidR="00A01F45" w:rsidRDefault="00A01F4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2377D" w14:textId="276ECB7E" w:rsidR="005A4A49" w:rsidRDefault="00A01F45" w:rsidP="00797204">
        <w:pPr>
          <w:pStyle w:val="Footer"/>
        </w:pPr>
        <w:hyperlink r:id="rId1" w:history="1">
          <w:r w:rsidR="00797204" w:rsidRPr="0074480B">
            <w:rPr>
              <w:rStyle w:val="Hyperlink"/>
            </w:rPr>
            <w:t>carliesmith011@gmail.com</w:t>
          </w:r>
        </w:hyperlink>
        <w:r w:rsidR="00797204">
          <w:tab/>
        </w:r>
        <w:r w:rsidR="00797204">
          <w:tab/>
        </w:r>
        <w:r w:rsidR="00797204">
          <w:tab/>
        </w:r>
        <w:r w:rsidR="00797204">
          <w:tab/>
        </w:r>
        <w:r w:rsidR="00797204">
          <w:tab/>
        </w:r>
        <w:r w:rsidR="00797204">
          <w:tab/>
        </w:r>
        <w:r w:rsidR="00797204">
          <w:tab/>
        </w:r>
        <w:r w:rsidR="00797204">
          <w:tab/>
          <w:t xml:space="preserve">     Page 1/2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485C" w14:textId="77777777" w:rsidR="00A01F45" w:rsidRDefault="00A01F45" w:rsidP="00725803">
      <w:pPr>
        <w:spacing w:after="0"/>
      </w:pPr>
      <w:r>
        <w:separator/>
      </w:r>
    </w:p>
  </w:footnote>
  <w:footnote w:type="continuationSeparator" w:id="0">
    <w:p w14:paraId="6E0F7E0A" w14:textId="77777777" w:rsidR="00A01F45" w:rsidRDefault="00A01F4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7F22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E465F9"/>
    <w:multiLevelType w:val="hybridMultilevel"/>
    <w:tmpl w:val="BB68F810"/>
    <w:lvl w:ilvl="0" w:tplc="DF44B7DA">
      <w:start w:val="2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D3751"/>
    <w:multiLevelType w:val="hybridMultilevel"/>
    <w:tmpl w:val="D3D0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5D6911"/>
    <w:multiLevelType w:val="hybridMultilevel"/>
    <w:tmpl w:val="23641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8294391">
    <w:abstractNumId w:val="11"/>
  </w:num>
  <w:num w:numId="2" w16cid:durableId="1140729089">
    <w:abstractNumId w:val="7"/>
  </w:num>
  <w:num w:numId="3" w16cid:durableId="175778878">
    <w:abstractNumId w:val="6"/>
  </w:num>
  <w:num w:numId="4" w16cid:durableId="293792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211044">
    <w:abstractNumId w:val="8"/>
  </w:num>
  <w:num w:numId="6" w16cid:durableId="236130404">
    <w:abstractNumId w:val="12"/>
  </w:num>
  <w:num w:numId="7" w16cid:durableId="1339192891">
    <w:abstractNumId w:val="5"/>
  </w:num>
  <w:num w:numId="8" w16cid:durableId="377752565">
    <w:abstractNumId w:val="4"/>
  </w:num>
  <w:num w:numId="9" w16cid:durableId="1383167112">
    <w:abstractNumId w:val="3"/>
  </w:num>
  <w:num w:numId="10" w16cid:durableId="2056856334">
    <w:abstractNumId w:val="2"/>
  </w:num>
  <w:num w:numId="11" w16cid:durableId="1148133702">
    <w:abstractNumId w:val="1"/>
  </w:num>
  <w:num w:numId="12" w16cid:durableId="902720670">
    <w:abstractNumId w:val="0"/>
  </w:num>
  <w:num w:numId="13" w16cid:durableId="1726442689">
    <w:abstractNumId w:val="9"/>
  </w:num>
  <w:num w:numId="14" w16cid:durableId="318652810">
    <w:abstractNumId w:val="13"/>
  </w:num>
  <w:num w:numId="15" w16cid:durableId="1129931141">
    <w:abstractNumId w:val="11"/>
  </w:num>
  <w:num w:numId="16" w16cid:durableId="1860315728">
    <w:abstractNumId w:val="10"/>
  </w:num>
  <w:num w:numId="17" w16cid:durableId="460997942">
    <w:abstractNumId w:val="11"/>
  </w:num>
  <w:num w:numId="18" w16cid:durableId="7222910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43B"/>
    <w:rsid w:val="00002C35"/>
    <w:rsid w:val="00025E77"/>
    <w:rsid w:val="00027312"/>
    <w:rsid w:val="000645F2"/>
    <w:rsid w:val="00082F03"/>
    <w:rsid w:val="000835A0"/>
    <w:rsid w:val="000934A2"/>
    <w:rsid w:val="00180B2C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2190F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95C72"/>
    <w:rsid w:val="005962D5"/>
    <w:rsid w:val="005A4A49"/>
    <w:rsid w:val="005B1D68"/>
    <w:rsid w:val="00611B37"/>
    <w:rsid w:val="006252B4"/>
    <w:rsid w:val="00637E8D"/>
    <w:rsid w:val="00646BA2"/>
    <w:rsid w:val="00675EA0"/>
    <w:rsid w:val="00684798"/>
    <w:rsid w:val="006C08A0"/>
    <w:rsid w:val="006C47D8"/>
    <w:rsid w:val="006D281F"/>
    <w:rsid w:val="006D2D08"/>
    <w:rsid w:val="006F26A2"/>
    <w:rsid w:val="0070237E"/>
    <w:rsid w:val="00725803"/>
    <w:rsid w:val="00725CB5"/>
    <w:rsid w:val="007307A3"/>
    <w:rsid w:val="00752315"/>
    <w:rsid w:val="00797204"/>
    <w:rsid w:val="007D414D"/>
    <w:rsid w:val="00857E6B"/>
    <w:rsid w:val="0086443B"/>
    <w:rsid w:val="008968C4"/>
    <w:rsid w:val="008D7C1C"/>
    <w:rsid w:val="0092291B"/>
    <w:rsid w:val="00932D92"/>
    <w:rsid w:val="0095272C"/>
    <w:rsid w:val="00972024"/>
    <w:rsid w:val="009D5F6C"/>
    <w:rsid w:val="009F04D2"/>
    <w:rsid w:val="009F2BA7"/>
    <w:rsid w:val="009F6DA0"/>
    <w:rsid w:val="00A01182"/>
    <w:rsid w:val="00A01F45"/>
    <w:rsid w:val="00A2295D"/>
    <w:rsid w:val="00AD13CB"/>
    <w:rsid w:val="00AD3FD8"/>
    <w:rsid w:val="00B07DED"/>
    <w:rsid w:val="00B370A8"/>
    <w:rsid w:val="00B4349B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A3D"/>
    <w:rsid w:val="00D44E50"/>
    <w:rsid w:val="00D90060"/>
    <w:rsid w:val="00D92B95"/>
    <w:rsid w:val="00E03F71"/>
    <w:rsid w:val="00E11033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DD36EDC"/>
  <w15:docId w15:val="{15EE0FA8-6ED5-42D3-BF21-3CE25A52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9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liesmith01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A04A0E94EF41C2B8A8B5B705B7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A8ADE-2FA9-4260-A185-D0DBC1FFEBF2}"/>
      </w:docPartPr>
      <w:docPartBody>
        <w:p w:rsidR="00FE0092" w:rsidRDefault="00A45C72">
          <w:pPr>
            <w:pStyle w:val="DAA04A0E94EF41C2B8A8B5B705B75575"/>
          </w:pPr>
          <w:r w:rsidRPr="009D0878">
            <w:t>Address</w:t>
          </w:r>
        </w:p>
      </w:docPartBody>
    </w:docPart>
    <w:docPart>
      <w:docPartPr>
        <w:name w:val="AD5AEC546CA54090B60FFEC97BF2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D109A-AC7C-4134-A3F9-E5290A024C93}"/>
      </w:docPartPr>
      <w:docPartBody>
        <w:p w:rsidR="00FE0092" w:rsidRDefault="00A45C72">
          <w:pPr>
            <w:pStyle w:val="AD5AEC546CA54090B60FFEC97BF2CEA8"/>
          </w:pPr>
          <w:r w:rsidRPr="009D0878">
            <w:t>Phone</w:t>
          </w:r>
        </w:p>
      </w:docPartBody>
    </w:docPart>
    <w:docPart>
      <w:docPartPr>
        <w:name w:val="A3EB969800F344CCB2306F4A0D814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66E6-8B10-41D4-AC8F-36481599ADE0}"/>
      </w:docPartPr>
      <w:docPartBody>
        <w:p w:rsidR="00FE0092" w:rsidRDefault="00A45C72">
          <w:pPr>
            <w:pStyle w:val="A3EB969800F344CCB2306F4A0D8149CD"/>
          </w:pPr>
          <w:r w:rsidRPr="009D0878">
            <w:t>Email</w:t>
          </w:r>
        </w:p>
      </w:docPartBody>
    </w:docPart>
    <w:docPart>
      <w:docPartPr>
        <w:name w:val="1D893C2C8C1443E88DD5442B0F438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90F2-B84B-4074-AA2A-5419570A5BD9}"/>
      </w:docPartPr>
      <w:docPartBody>
        <w:p w:rsidR="00FE0092" w:rsidRDefault="00A45C72">
          <w:pPr>
            <w:pStyle w:val="1D893C2C8C1443E88DD5442B0F438AD8"/>
          </w:pPr>
          <w:r w:rsidRPr="009D0878">
            <w:t>LinkedIn Profile</w:t>
          </w:r>
        </w:p>
      </w:docPartBody>
    </w:docPart>
    <w:docPart>
      <w:docPartPr>
        <w:name w:val="F8DDF3206F794E7FA08AF5738E344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D4423-EABE-418E-87A5-C62CC915DB00}"/>
      </w:docPartPr>
      <w:docPartBody>
        <w:p w:rsidR="00FE0092" w:rsidRDefault="00A45C72">
          <w:pPr>
            <w:pStyle w:val="F8DDF3206F794E7FA08AF5738E344F34"/>
          </w:pPr>
          <w:r>
            <w:t>Skills</w:t>
          </w:r>
        </w:p>
      </w:docPartBody>
    </w:docPart>
    <w:docPart>
      <w:docPartPr>
        <w:name w:val="DC1DD46812D7413896A274A0B6B2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330DF-03A5-4111-A0E7-64ACE2E0345D}"/>
      </w:docPartPr>
      <w:docPartBody>
        <w:p w:rsidR="00FE0092" w:rsidRDefault="00A45C72">
          <w:pPr>
            <w:pStyle w:val="DC1DD46812D7413896A274A0B6B24DEC"/>
          </w:pPr>
          <w:r w:rsidRPr="00AD3FD8">
            <w:t>Experience</w:t>
          </w:r>
        </w:p>
      </w:docPartBody>
    </w:docPart>
    <w:docPart>
      <w:docPartPr>
        <w:name w:val="7912B11D24424329934D9923EFBD9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6580B-1269-4427-98F4-1E403B009904}"/>
      </w:docPartPr>
      <w:docPartBody>
        <w:p w:rsidR="00FE0092" w:rsidRDefault="00A45C72">
          <w:pPr>
            <w:pStyle w:val="7912B11D24424329934D9923EFBD9E64"/>
          </w:pPr>
          <w:r w:rsidRPr="0070237E">
            <w:t>Education</w:t>
          </w:r>
        </w:p>
      </w:docPartBody>
    </w:docPart>
    <w:docPart>
      <w:docPartPr>
        <w:name w:val="3E61C69A3B494EB8958F9AD0F469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FDE08-7C6C-44F9-B2B2-73497BBE4A30}"/>
      </w:docPartPr>
      <w:docPartBody>
        <w:p w:rsidR="00FE0092" w:rsidRDefault="00A45C72">
          <w:pPr>
            <w:pStyle w:val="3E61C69A3B494EB8958F9AD0F469AA91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92"/>
    <w:rsid w:val="00A45C72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A04A0E94EF41C2B8A8B5B705B75575">
    <w:name w:val="DAA04A0E94EF41C2B8A8B5B705B75575"/>
  </w:style>
  <w:style w:type="paragraph" w:customStyle="1" w:styleId="AD5AEC546CA54090B60FFEC97BF2CEA8">
    <w:name w:val="AD5AEC546CA54090B60FFEC97BF2CEA8"/>
  </w:style>
  <w:style w:type="paragraph" w:customStyle="1" w:styleId="A3EB969800F344CCB2306F4A0D8149CD">
    <w:name w:val="A3EB969800F344CCB2306F4A0D8149CD"/>
  </w:style>
  <w:style w:type="paragraph" w:customStyle="1" w:styleId="1D893C2C8C1443E88DD5442B0F438AD8">
    <w:name w:val="1D893C2C8C1443E88DD5442B0F438AD8"/>
  </w:style>
  <w:style w:type="paragraph" w:customStyle="1" w:styleId="F8DDF3206F794E7FA08AF5738E344F34">
    <w:name w:val="F8DDF3206F794E7FA08AF5738E344F34"/>
  </w:style>
  <w:style w:type="paragraph" w:customStyle="1" w:styleId="DC1DD46812D7413896A274A0B6B24DEC">
    <w:name w:val="DC1DD46812D7413896A274A0B6B24DE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912B11D24424329934D9923EFBD9E64">
    <w:name w:val="7912B11D24424329934D9923EFBD9E64"/>
  </w:style>
  <w:style w:type="paragraph" w:customStyle="1" w:styleId="3E61C69A3B494EB8958F9AD0F469AA91">
    <w:name w:val="3E61C69A3B494EB8958F9AD0F469A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Clarkston, MI</CompanyAddress>
  <CompanyPhone>248-343-9729</CompanyPhone>
  <CompanyFax/>
  <CompanyEmail>carliesmith011@gmail.com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>Clarkston, MI</CompanyAddress>
  <CompanyPhone>248-343-9729</CompanyPhone>
  <CompanyFax/>
  <CompanyEmail>carliesmith011@gmail.com</CompanyEmail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100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Smith</dc:creator>
  <cp:keywords>Carlie Smith</cp:keywords>
  <dc:description/>
  <cp:lastModifiedBy> </cp:lastModifiedBy>
  <cp:revision>1</cp:revision>
  <cp:lastPrinted>2022-03-04T16:34:00Z</cp:lastPrinted>
  <dcterms:created xsi:type="dcterms:W3CDTF">2022-03-04T15:02:00Z</dcterms:created>
  <dcterms:modified xsi:type="dcterms:W3CDTF">2022-04-09T19:58:00Z</dcterms:modified>
  <cp:category/>
</cp:coreProperties>
</file>